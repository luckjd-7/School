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585" w:type="pct"/>
        <w:tblInd w:w="-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1980"/>
        <w:gridCol w:w="2160"/>
        <w:gridCol w:w="2250"/>
        <w:gridCol w:w="2700"/>
        <w:gridCol w:w="2250"/>
      </w:tblGrid>
      <w:tr w:rsidR="00F4566C" w:rsidRPr="00C6523B" w:rsidTr="00F4566C">
        <w:tc>
          <w:tcPr>
            <w:tcW w:w="9090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:rsidR="00F4566C" w:rsidRPr="004839FF" w:rsidRDefault="00F4566C" w:rsidP="001E1A76">
            <w:pPr>
              <w:pStyle w:val="Title"/>
              <w:rPr>
                <w:rFonts w:eastAsia="Segoe UI"/>
              </w:rPr>
            </w:pPr>
            <w:r w:rsidRPr="00551E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D488C2" wp14:editId="028F596A">
                      <wp:simplePos x="0" y="0"/>
                      <wp:positionH relativeFrom="column">
                        <wp:posOffset>3950970</wp:posOffset>
                      </wp:positionH>
                      <wp:positionV relativeFrom="paragraph">
                        <wp:posOffset>58420</wp:posOffset>
                      </wp:positionV>
                      <wp:extent cx="1150620" cy="822960"/>
                      <wp:effectExtent l="0" t="0" r="0" b="0"/>
                      <wp:wrapNone/>
                      <wp:docPr id="2" name="Shape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822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D70A0" id="Shape" o:spid="_x0000_s1026" alt="hands holding book icon" style="position:absolute;margin-left:311.1pt;margin-top:4.6pt;width:90.6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575310,411480;575310,411480;575310,411480;575310,411480" o:connectangles="0,90,180,270"/>
                    </v:shape>
                  </w:pict>
                </mc:Fallback>
              </mc:AlternateContent>
            </w:r>
            <w:r>
              <w:t>Joey Luck CMCS 355</w:t>
            </w:r>
            <w:r>
              <w:br/>
            </w:r>
            <w:r>
              <w:rPr>
                <w:rFonts w:eastAsia="Segoe UI"/>
              </w:rPr>
              <w:t>Test Sheet</w:t>
            </w:r>
          </w:p>
        </w:tc>
        <w:tc>
          <w:tcPr>
            <w:tcW w:w="2250" w:type="dxa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:rsidR="00F4566C" w:rsidRPr="00551E08" w:rsidRDefault="00F4566C" w:rsidP="001E1A76">
            <w:pPr>
              <w:pStyle w:val="Title"/>
              <w:rPr>
                <w:noProof/>
              </w:rPr>
            </w:pPr>
          </w:p>
        </w:tc>
      </w:tr>
      <w:tr w:rsidR="00F4566C" w:rsidTr="00F4566C">
        <w:trPr>
          <w:trHeight w:val="113"/>
        </w:trPr>
        <w:tc>
          <w:tcPr>
            <w:tcW w:w="9090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:rsidR="00F4566C" w:rsidRPr="00CB6656" w:rsidRDefault="00F4566C" w:rsidP="00CB6656">
            <w:pPr>
              <w:pStyle w:val="NoSpacing"/>
            </w:pPr>
          </w:p>
        </w:tc>
        <w:tc>
          <w:tcPr>
            <w:tcW w:w="2250" w:type="dxa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:rsidR="00F4566C" w:rsidRPr="00CB6656" w:rsidRDefault="00F4566C" w:rsidP="00CB6656">
            <w:pPr>
              <w:pStyle w:val="NoSpacing"/>
            </w:pPr>
          </w:p>
        </w:tc>
      </w:tr>
      <w:tr w:rsidR="00F4566C" w:rsidTr="00F4566C">
        <w:trPr>
          <w:trHeight w:val="696"/>
        </w:trPr>
        <w:tc>
          <w:tcPr>
            <w:tcW w:w="1980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F4566C" w:rsidRPr="001E1A76" w:rsidRDefault="00F4566C" w:rsidP="001E1A76">
            <w:pPr>
              <w:pStyle w:val="Heading1"/>
            </w:pPr>
            <w:r>
              <w:t>num1</w:t>
            </w:r>
          </w:p>
        </w:tc>
        <w:tc>
          <w:tcPr>
            <w:tcW w:w="216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F4566C" w:rsidRPr="001E1A76" w:rsidRDefault="00F4566C" w:rsidP="001E1A76">
            <w:pPr>
              <w:pStyle w:val="Heading1"/>
            </w:pPr>
            <w:r>
              <w:t>Num2</w:t>
            </w:r>
          </w:p>
        </w:tc>
        <w:tc>
          <w:tcPr>
            <w:tcW w:w="225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F4566C" w:rsidRPr="001E1A76" w:rsidRDefault="00F4566C" w:rsidP="001E1A76">
            <w:pPr>
              <w:pStyle w:val="Heading1"/>
            </w:pPr>
            <w:r>
              <w:t>Action taken</w:t>
            </w:r>
          </w:p>
        </w:tc>
        <w:tc>
          <w:tcPr>
            <w:tcW w:w="270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:rsidR="00F4566C" w:rsidRPr="001E1A76" w:rsidRDefault="00F4566C" w:rsidP="001E1A76">
            <w:pPr>
              <w:pStyle w:val="Heading1"/>
            </w:pPr>
            <w:r>
              <w:t>Expected result</w:t>
            </w:r>
          </w:p>
        </w:tc>
        <w:tc>
          <w:tcPr>
            <w:tcW w:w="225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:rsidR="00F4566C" w:rsidRDefault="00F4566C" w:rsidP="00F4566C">
            <w:pPr>
              <w:pStyle w:val="Heading1"/>
            </w:pPr>
            <w:r>
              <w:t>Actual Result</w:t>
            </w:r>
          </w:p>
        </w:tc>
      </w:tr>
      <w:tr w:rsidR="00F4566C" w:rsidRPr="004839FF" w:rsidTr="00F4566C">
        <w:trPr>
          <w:trHeight w:val="850"/>
        </w:trPr>
        <w:tc>
          <w:tcPr>
            <w:tcW w:w="1980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Pr="008424EB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>
            <w:bookmarkStart w:id="0" w:name="_GoBack"/>
            <w:bookmarkEnd w:id="0"/>
          </w:p>
        </w:tc>
        <w:tc>
          <w:tcPr>
            <w:tcW w:w="270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  <w:tr w:rsidR="00F4566C" w:rsidTr="00F4566C">
        <w:trPr>
          <w:trHeight w:val="850"/>
        </w:trPr>
        <w:tc>
          <w:tcPr>
            <w:tcW w:w="198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7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  <w:tr w:rsidR="00F4566C" w:rsidTr="00F4566C">
        <w:trPr>
          <w:trHeight w:val="850"/>
        </w:trPr>
        <w:tc>
          <w:tcPr>
            <w:tcW w:w="198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7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  <w:tr w:rsidR="00F4566C" w:rsidTr="00F4566C">
        <w:trPr>
          <w:trHeight w:val="850"/>
        </w:trPr>
        <w:tc>
          <w:tcPr>
            <w:tcW w:w="198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7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  <w:tr w:rsidR="00F4566C" w:rsidTr="00F4566C">
        <w:trPr>
          <w:trHeight w:val="850"/>
        </w:trPr>
        <w:tc>
          <w:tcPr>
            <w:tcW w:w="198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7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  <w:tr w:rsidR="00F4566C" w:rsidTr="00F4566C">
        <w:trPr>
          <w:trHeight w:val="850"/>
        </w:trPr>
        <w:tc>
          <w:tcPr>
            <w:tcW w:w="198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7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  <w:tr w:rsidR="00F4566C" w:rsidTr="00F4566C">
        <w:trPr>
          <w:trHeight w:val="850"/>
        </w:trPr>
        <w:tc>
          <w:tcPr>
            <w:tcW w:w="198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7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  <w:tr w:rsidR="00F4566C" w:rsidTr="00F4566C">
        <w:trPr>
          <w:trHeight w:val="850"/>
        </w:trPr>
        <w:tc>
          <w:tcPr>
            <w:tcW w:w="198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7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  <w:tr w:rsidR="00F4566C" w:rsidTr="00F4566C">
        <w:trPr>
          <w:trHeight w:val="850"/>
        </w:trPr>
        <w:tc>
          <w:tcPr>
            <w:tcW w:w="198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7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  <w:tr w:rsidR="00F4566C" w:rsidTr="00F4566C">
        <w:trPr>
          <w:trHeight w:val="850"/>
        </w:trPr>
        <w:tc>
          <w:tcPr>
            <w:tcW w:w="198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:rsidR="00F4566C" w:rsidRDefault="00F4566C" w:rsidP="008C0AE1">
            <w:pPr>
              <w:pStyle w:val="ListNumber"/>
            </w:pPr>
          </w:p>
        </w:tc>
        <w:tc>
          <w:tcPr>
            <w:tcW w:w="216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:rsidR="00F4566C" w:rsidRDefault="00F4566C" w:rsidP="00032177"/>
        </w:tc>
        <w:tc>
          <w:tcPr>
            <w:tcW w:w="27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:rsidR="00F4566C" w:rsidRDefault="00F4566C" w:rsidP="00032177"/>
        </w:tc>
      </w:tr>
    </w:tbl>
    <w:p w:rsidR="004B123B" w:rsidRPr="008C0AE1" w:rsidRDefault="004B123B" w:rsidP="008C0AE1"/>
    <w:sectPr w:rsidR="004B123B" w:rsidRPr="008C0AE1" w:rsidSect="004839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AB2" w:rsidRDefault="00BD0AB2" w:rsidP="00DC5D31">
      <w:r>
        <w:separator/>
      </w:r>
    </w:p>
  </w:endnote>
  <w:endnote w:type="continuationSeparator" w:id="0">
    <w:p w:rsidR="00BD0AB2" w:rsidRDefault="00BD0AB2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76" w:rsidRDefault="001E1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76" w:rsidRDefault="001E1A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76" w:rsidRDefault="001E1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AB2" w:rsidRDefault="00BD0AB2" w:rsidP="00DC5D31">
      <w:r>
        <w:separator/>
      </w:r>
    </w:p>
  </w:footnote>
  <w:footnote w:type="continuationSeparator" w:id="0">
    <w:p w:rsidR="00BD0AB2" w:rsidRDefault="00BD0AB2" w:rsidP="00DC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76" w:rsidRDefault="001E1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*Name of student to be written on line at top of log."/>
      <w:tag w:val="*Name of student to be written on line at top of log."/>
      <w:id w:val="670764389"/>
      <w:placeholder>
        <w:docPart w:val="967BB4A6B85D40D4B9BCD755509979B4"/>
      </w:placeholder>
      <w:temporary/>
      <w:showingPlcHdr/>
      <w15:appearance w15:val="hidden"/>
    </w:sdtPr>
    <w:sdtEndPr/>
    <w:sdtContent>
      <w:p w:rsidR="004839FF" w:rsidRPr="004839FF" w:rsidRDefault="001E1A76" w:rsidP="001E1A76">
        <w:pPr>
          <w:pStyle w:val="Header"/>
        </w:pPr>
        <w:r w:rsidRPr="004839FF">
          <w:t>*Name of student to be written on line at top of log.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76" w:rsidRDefault="001E1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18"/>
    <w:rsid w:val="00032177"/>
    <w:rsid w:val="000B3E71"/>
    <w:rsid w:val="000F23C5"/>
    <w:rsid w:val="000F44BA"/>
    <w:rsid w:val="00115B37"/>
    <w:rsid w:val="001E1A76"/>
    <w:rsid w:val="00201AED"/>
    <w:rsid w:val="00245AA2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E1"/>
    <w:rsid w:val="006B4992"/>
    <w:rsid w:val="006E3C43"/>
    <w:rsid w:val="006F220A"/>
    <w:rsid w:val="00713D96"/>
    <w:rsid w:val="00716614"/>
    <w:rsid w:val="00721E9B"/>
    <w:rsid w:val="00761D56"/>
    <w:rsid w:val="00774456"/>
    <w:rsid w:val="0079681F"/>
    <w:rsid w:val="008121DA"/>
    <w:rsid w:val="008351AF"/>
    <w:rsid w:val="008424EB"/>
    <w:rsid w:val="00844343"/>
    <w:rsid w:val="008C0AE1"/>
    <w:rsid w:val="00925CF7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D0AB2"/>
    <w:rsid w:val="00BE6B62"/>
    <w:rsid w:val="00C6523B"/>
    <w:rsid w:val="00C85B00"/>
    <w:rsid w:val="00CA7602"/>
    <w:rsid w:val="00CB6656"/>
    <w:rsid w:val="00CD2808"/>
    <w:rsid w:val="00DC5D31"/>
    <w:rsid w:val="00DE7218"/>
    <w:rsid w:val="00E368C0"/>
    <w:rsid w:val="00E436E9"/>
    <w:rsid w:val="00E5035D"/>
    <w:rsid w:val="00E615E1"/>
    <w:rsid w:val="00EA784E"/>
    <w:rsid w:val="00EB50F0"/>
    <w:rsid w:val="00ED5FDF"/>
    <w:rsid w:val="00F4566C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40C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l62\AppData\Roaming\Microsoft\Templates\Read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7BB4A6B85D40D4B9BCD75550997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2CB42-2E2C-478F-925C-340161ECB36D}"/>
      </w:docPartPr>
      <w:docPartBody>
        <w:p w:rsidR="00000000" w:rsidRDefault="006F014C">
          <w:pPr>
            <w:pStyle w:val="967BB4A6B85D40D4B9BCD755509979B4"/>
          </w:pPr>
          <w:r w:rsidRPr="00774456">
            <w:t>_______________’s</w:t>
          </w:r>
          <w:r w:rsidRPr="00774456">
            <w:rPr>
              <w:highlight w:val="lightGray"/>
            </w:rPr>
            <w:t>*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4C"/>
    <w:rsid w:val="006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7BB4A6B85D40D4B9BCD755509979B4">
    <w:name w:val="967BB4A6B85D40D4B9BCD755509979B4"/>
  </w:style>
  <w:style w:type="paragraph" w:customStyle="1" w:styleId="13C7F82C13024270AF97DC91C652C1D7">
    <w:name w:val="13C7F82C13024270AF97DC91C652C1D7"/>
  </w:style>
  <w:style w:type="paragraph" w:customStyle="1" w:styleId="044F3E0FDB564A04866EFF97900C7B5F">
    <w:name w:val="044F3E0FDB564A04866EFF97900C7B5F"/>
  </w:style>
  <w:style w:type="paragraph" w:customStyle="1" w:styleId="C4D0CA98D58F44849D5DB0DF1D169E01">
    <w:name w:val="C4D0CA98D58F44849D5DB0DF1D169E01"/>
  </w:style>
  <w:style w:type="paragraph" w:customStyle="1" w:styleId="277FEA1E139A45F899B4D886E967B2B8">
    <w:name w:val="277FEA1E139A45F899B4D886E967B2B8"/>
  </w:style>
  <w:style w:type="paragraph" w:customStyle="1" w:styleId="D42B84AC74BE43D2A834F02C84285CE9">
    <w:name w:val="D42B84AC74BE43D2A834F02C84285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2019-02-11T01:51:00Z</dcterms:created>
  <dcterms:modified xsi:type="dcterms:W3CDTF">2019-02-11T02:06:00Z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